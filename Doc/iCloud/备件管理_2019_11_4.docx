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备件管理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563475" cy="4972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634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DB t_mete_super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</w:t>
      </w:r>
      <w:bookmarkStart w:id="0" w:name="_GoBack"/>
      <w:bookmarkEnd w:id="0"/>
    </w:p>
    <w:p>
      <w:pPr>
        <w:pStyle w:val="3"/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地图不同区域范围设备列表接口；（2）</w:t>
      </w:r>
    </w:p>
    <w:p>
      <w:pPr>
        <w:pStyle w:val="3"/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地图不同区域等级设备量统计接口；（1.5）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AMS设备类型接口（1）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模块管理（3）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配件管理（2.5）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更换配件级联模块（0.5）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 shortcut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repeats to run test runned in system last time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6B20C8"/>
    <w:multiLevelType w:val="singleLevel"/>
    <w:tmpl w:val="B96B20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B6E02"/>
    <w:rsid w:val="26844658"/>
    <w:rsid w:val="27005B1A"/>
    <w:rsid w:val="5C6B6E02"/>
    <w:rsid w:val="615371E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2019-11-04T02:08:00Z</dcterms:created>
  <dc:creator>kingdomdong</dc:creator>
  <cp:lastModifiedBy>kingdomdong</cp:lastModifiedBy>
  <dcterms:modified xsi:type="dcterms:W3CDTF">2019-11-18T01:58:26Z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