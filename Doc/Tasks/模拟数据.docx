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2019.9.29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创建故障工单：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aps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{"anyFlag":0,"assignStaffId":"","assignStaffName":"","detailObject":{"deviceType":"广告机","city":"南京市","faultType":"102","address":"king_Address","devicePhoto":[{"createworkorder1":"http://znvphotostore.oss-cn-shenzhen.aliyuncs.com/zwappphoto/debug/dispatch/workerorder/zwj-test-6/unknown_15697230420212253268088_ios"}],"district":"白下区","province":"","question":"我造，data"},"deviceId":"zwj-test-6","legal":true,"level":3,"operAuth":"","sourceId":"4002","staffId":"100000000020","staffName":"kingking(运维专员)","token":"token","woType":2}</w:t>
      </w:r>
    </w:p>
    <w:p>
      <w:pPr>
        <w:ind w:firstLine="420" w:firstLineChars="0"/>
        <w:rPr>
          <w:rFonts w:hint="eastAsia"/>
          <w:sz w:val="17"/>
          <w:szCs w:val="17"/>
          <w:lang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"anyFlag"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"detailObject"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"广告机"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"city"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"南京市"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"faultType"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"king_Address"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"devicePhoto"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"createworkorder1"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instrText xml:space="preserve"> HYPERLINK "http://znvphotostore.oss-cn-shenzhen.aliyuncs.com/zwappphoto/debug/dispatch/workerorder/zwj-test-6/unknown_15697230420212253268088_ios"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t>http://znvphotostore.oss-cn-shenzhen.aliyuncs.com/zwappphoto/debug/dispatch/workerorder/zwj-test-6/unknown_15697230420212253268088_ios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"district"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"白下区"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"province"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"question"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"我造，data"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"zwj-test-6"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"operAuth"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"sourceId"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"4002"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"100000000020"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"kingking(运维专员)"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3"/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ods</w:t>
      </w:r>
    </w:p>
    <w:p>
      <w:pPr>
        <w:ind w:firstLine="420" w:firstLine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INFO-work order creates begins, parameters are {"assignStaffId":"","assignStaffName":"","detailObject":{"deviceType":"广告机","city":"南京市","faultType":"102","address":"king_Address","devicePhoto":[{"createworkorder1":"http://znvphotostore.oss-cn-shenzhen.aliyuncs.com/zwappphoto/debug/dispatch/workerorder/zwj-test-6/unknown_15697230420212253268088_ios"}],"district":"白下区","province":"","question":"我造，data"},"deviceId":"zwj-test-6","deviceName":"","legal":true,"level":3,"noticeUrlAccept":"","noticeUrlProcess":"","question":"","sourceId":"4002","staffId":"100000000020","staffLegal":false,"staffName":"kingking(运维专员)","taskId":"","taskType":null,"woType":2}</w:t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"detailObject"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"广告机"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"city"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"南京市"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"faultType"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"king_Address"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"devicePhoto"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"createworkorder1"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instrText xml:space="preserve"> HYPERLINK "http://znvphotostore.oss-cn-shenzhen.aliyuncs.com/zwappphoto/debug/dispatch/workerorder/zwj-test-6/unknown_15697230420212253268088_ios"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t>http://znvphotostore.oss-cn-shenzhen.aliyuncs.com/zwappphoto/debug/dispatch/workerorder/zwj-test-6/unknown_15697230420212253268088_ios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"district"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"白下区"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"province"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"question"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"我造，data"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"zwj-test-6"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"noticeUrlAccept"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"noticeUrlProcess"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"question"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"sourceId"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"4002"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"100000000020"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false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"kingking(运维专员)"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"taskId"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"taskType"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分配工单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{"anyFlag":0,"assignStaffId":"100000000020","assignStaffName":"kingking(运维专员)","legal":true,"operAuth":"","remark":"","staffId":"5","staffName":"超级管理员","token":"token","workOrderIds":[8309164]}</w:t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"anyFlag"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"100000000020"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"kingking(运维专员)"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"operAuth"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"超级管理员"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8309164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 workorder begins, parameters are {"assignStaffId":"100000000020","assignStaffName":"kingking(运维专员)","legal":true,"remark":"","staffId":"5","staffName":"超级管理员","workOrderId":null,"workOrderIds":[8309164]}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"100000000020"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"kingking(运维专员)"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"超级管理员"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8309164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开始受理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Aps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INFO-handlerWorkOrder start,param is {"action":11,"anyFlag":0,"assignStaffId":"","assignStaffName":"","legal":true,"operAuth":"","remark":"","staffId":"11000000747","staffName":"lalala","token":"MmU2MzY5NDgtOGZlYS00NWExLTg4NzctODc3OGUzOGFiY2Zk","workOrderId":8296371}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"anyFlag"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"operAuth"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"11000000747"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"lalala"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"MmU2MzY5NDgtOGZlYS00NWExLTg4NzctODc3OGUzOGFiY2Zk"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8296371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ods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INFO-hand workorder begins, parameters are {"action":11,"assignStaffId":"","assignStaffName":"","legal":true,"remark":"","staffId":"11000000747","staffName":"lalala","woType":null,"workOrderId":8296371}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"11000000747"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"lalala"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8296371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INFO-handlerWorkOrder start,param is {"action":3000,"anyFlag":0,"assignStaffId":"","assignStaffName":"","legal":true,"operAuth":"","remark":"","staffId":"100000000075","staffName":"运维专员-标准1","token":"eyJhbGciOiJIUzI1NiJ9.eyJpYXQiOjE1Njk3MjUxMDIsInN1YiI6IntcInVzZXJOYW1lXCI6XCJleGVjdXRvcjJcIixcInVzZXJJZFwiOlwiMTAwMDAwMDAwMDc1XCJ9IiwiZXhwIjoxNTcwOTM0NzAyLCJuYmYiOjE1Njk3MjUxMDJ9.G3BAbAcYdX7t9N_cNUccPjAhWdIj0iBNZKb9_alr6V4","workOrderId":8309242}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3000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"anyFlag"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"operAuth"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"eyJhbGciOiJIUzI1NiJ9.eyJpYXQiOjE1Njk3MjUxMDIsInN1YiI6IntcInVzZXJOYW1lXCI6XCJleGVjdXRvcjJcIixcInVzZXJJZFwiOlwiMTAwMDAwMDAwMDc1XCJ9IiwiZXhwIjoxNTcwOTM0NzAyLCJuYmYiOjE1Njk3MjUxMDJ9.G3BAbAcYdX7t9N_cNUccPjAhWdIj0iBNZKb9_alr6V4"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INFO-hand workorder begins, parameters are {"action":3000,"assignStaffId":"","assignStaffName":"","legal":true,"remark":"","staffId":"100000000075","staffName":"运维专员-标准1","woType":null,"workOrderId":8309242}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3000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INFO-handlerWorkOrder start,param is {"action":4000,"anyFlag":0,"assignStaffId":"","assignStaffName":"","legal":true,"operAuth":"","remark":"","staffId":"100000000075","staffName":"运维专员-标准1","token":"eyJhbGciOiJIUzI1NiJ9.eyJpYXQiOjE1Njk3MjUxMDIsInN1YiI6IntcInVzZXJOYW1lXCI6XCJleGVjdXRvcjJcIixcInVzZXJJZFwiOlwiMTAwMDAwMDAwMDc1XCJ9IiwiZXhwIjoxNTcwOTM0NzAyLCJuYmYiOjE1Njk3MjUxMDJ9.G3BAbAcYdX7t9N_cNUccPjAhWdIj0iBNZKb9_alr6V4","workOrderId":8309242}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4000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"anyFlag"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"operAuth"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"eyJhbGciOiJIUzI1NiJ9.eyJpYXQiOjE1Njk3MjUxMDIsInN1YiI6IntcInVzZXJOYW1lXCI6XCJleGVjdXRvcjJcIixcInVzZXJJZFwiOlwiMTAwMDAwMDAwMDc1XCJ9IiwiZXhwIjoxNTcwOTM0NzAyLCJuYmYiOjE1Njk3MjUxMDJ9.G3BAbAcYdX7t9N_cNUccPjAhWdIj0iBNZKb9_alr6V4"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INFO-hand workorder begins, parameters are {"action":4000,"assignStaffId":"","assignStaffName":"","legal":true,"remark":"","staffId":"100000000075","staffName":"运维专员-标准1","woType":null,"workOrderId":8309242}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4000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开始处理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INFO-handlerWorkOrder start,param is {"action":21,"anyFlag":0,"assignStaffId":"","assignStaffName":"","legal":true,"operAuth":"","remark":"","staffId":"100000000075","staffName":"运维专员-标准1","token":"eyJhbGciOiJIUzI1NiJ9.eyJpYXQiOjE1Njk3MjUxMDIsInN1YiI6IntcInVzZXJOYW1lXCI6XCJleGVjdXRvcjJcIixcInVzZXJJZFwiOlwiMTAwMDAwMDAwMDc1XCJ9IiwiZXhwIjoxNTcwOTM0NzAyLCJuYmYiOjE1Njk3MjUxMDJ9.G3BAbAcYdX7t9N_cNUccPjAhWdIj0iBNZKb9_alr6V4","workOrderId":8309242}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21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"anyFlag"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"operAuth"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"eyJhbGciOiJIUzI1NiJ9.eyJpYXQiOjE1Njk3MjUxMDIsInN1YiI6IntcInVzZXJOYW1lXCI6XCJleGVjdXRvcjJcIixcInVzZXJJZFwiOlwiMTAwMDAwMDAwMDc1XCJ9IiwiZXhwIjoxNTcwOTM0NzAyLCJuYmYiOjE1Njk3MjUxMDJ9.G3BAbAcYdX7t9N_cNUccPjAhWdIj0iBNZKb9_alr6V4"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INFO-hand workorder begins, parameters are {"action":21,"assignStaffId":"","assignStaffName":"","legal":true,"remark":"","staffId":"100000000075","staffName":"运维专员-标准1","woType":null,"workOrderId":8309242}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"action"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21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"assignStaffName"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INFO-submitWorkOrder start,param is {"anyFlag":0,"detail":{"cause":"nothing","devicePhoto":[{"xianchang1":"http://znvphotostore.oss-cn-shenzhen.aliyuncs.com/zwappphoto/debug/dispatch/workerorder/8309242/xianchang1998f6f3d1569725583_and"}],"faultModule":"1","faultType":"101","remark":"test flow","solution":"zao"},"deviceId":"zwj-test-2","deviceName":"标准测试广告机-002","installDetail":null,"legal":true,"operAuth":"","repairDetail":null,"staffId":"100000000075","staffName":"运维专员-标准1","token":"token","woType":2,"workOrderId":8309242}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"anyFlag"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"cause"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"nothing"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"devicePhoto"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"xianchang1"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instrText xml:space="preserve"> HYPERLINK "http://znvphotostore.oss-cn-shenzhen.aliyuncs.com/zwappphoto/debug/dispatch/workerorder/8309242/xianchang1998f6f3d1569725583_and"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t>http://znvphotostore.oss-cn-shenzhen.aliyuncs.com/zwappphoto/debug/dispatch/workerorder/8309242/xianchang1998f6f3d1569725583_and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"faultModule"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"faultType"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"test flow"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"solution"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"zao"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"zwj-test-2"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"标准测试广告机-002"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"installDetail"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"operAuth"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"repairDetail"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INFO-submit workorder begins, parameters are {"detail":{"cause":"nothing","devicePhoto":[{"xianchang1":"http://znvphotostore.oss-cn-shenzhen.aliyuncs.com/zwappphoto/debug/dispatch/workerorder/8309242/xianchang1998f6f3d1569725583_and"}],"faultModule":"1","faultType":"101","remark":"test flow","solution":"zao"},"deviceId":"2","deviceName":"标准测试广告机-002","installDetail":null,"legal":true,"level":null,"question":"","reSubmitDetail":null,"repairDetail":null,"staffId":"100000000075","staffName":"运维专员-标准1","woType":2,"workOrderId":8309242}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"cause"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"nothing"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"devicePhoto"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"xianchang1"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instrText xml:space="preserve"> HYPERLINK "http://znvphotostore.oss-cn-shenzhen.aliyuncs.com/zwappphoto/debug/dispatch/workerorder/8309242/xianchang1998f6f3d1569725583_and"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t>http://znvphotostore.oss-cn-shenzhen.aliyuncs.com/zwappphoto/debug/dispatch/workerorder/8309242/xianchang1998f6f3d1569725583_and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17"/>
          <w:szCs w:val="17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"faultModule"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"faultType"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"test flow"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"solution"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"zao"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"deviceName"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"标准测试广告机-002"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"installDetail"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"legal"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7"/>
          <w:szCs w:val="17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"question"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"reSubmitDetail"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"repairDetail"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1592A"/>
          <w:spacing w:val="0"/>
          <w:sz w:val="17"/>
          <w:szCs w:val="17"/>
          <w:shd w:val="clear" w:fill="FFFFFF"/>
        </w:rPr>
        <w:t>null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"100000000075"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"staffName"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7"/>
          <w:szCs w:val="17"/>
          <w:shd w:val="clear" w:fill="FFFFFF"/>
        </w:rPr>
        <w:t>"运维专员-标准1"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7"/>
          <w:szCs w:val="17"/>
          <w:shd w:val="clear" w:fill="FFFFFF"/>
        </w:rPr>
        <w:t>"workOrderId"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7"/>
          <w:szCs w:val="17"/>
          <w:shd w:val="clear" w:fill="FFFFFF"/>
        </w:rPr>
        <w:t>8309242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7"/>
          <w:szCs w:val="17"/>
          <w:shd w:val="clear" w:fill="FFFFFF"/>
        </w:rPr>
        <w:t>}</w:t>
      </w:r>
    </w:p>
    <w:p>
      <w:pPr>
        <w:rPr>
          <w:rFonts w:hint="eastAsia" w:ascii="Tahoma" w:hAnsi="Tahoma" w:eastAsia="宋体" w:cs="Tahoma"/>
          <w:i w:val="0"/>
          <w:caps w:val="0"/>
          <w:color w:val="4A5560"/>
          <w:spacing w:val="0"/>
          <w:sz w:val="17"/>
          <w:szCs w:val="1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F4601"/>
    <w:rsid w:val="0631710C"/>
    <w:rsid w:val="1DE37645"/>
    <w:rsid w:val="23CF4601"/>
    <w:rsid w:val="356C5AD0"/>
    <w:rsid w:val="357E3EA0"/>
    <w:rsid w:val="6D535020"/>
    <w:rsid w:val="6F6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2019-09-29T01:59:00Z</dcterms:created>
  <dc:creator>kingdomdong</dc:creator>
  <cp:lastModifiedBy>kingdomdong</cp:lastModifiedBy>
  <dcterms:modified xsi:type="dcterms:W3CDTF">2019-09-30T03:04:35Z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